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1EAFC" w14:textId="117D7CBB" w:rsidR="001E501D" w:rsidRPr="00F00D23" w:rsidRDefault="0055578F" w:rsidP="007D1B18">
      <w:pPr>
        <w:pStyle w:val="Title"/>
        <w:ind w:left="0"/>
      </w:pPr>
      <w:r w:rsidRPr="00F00D2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1" layoutInCell="1" allowOverlap="1" wp14:anchorId="499E77AE" wp14:editId="07100A97">
                <wp:simplePos x="0" y="0"/>
                <wp:positionH relativeFrom="page">
                  <wp:posOffset>5160645</wp:posOffset>
                </wp:positionH>
                <wp:positionV relativeFrom="page">
                  <wp:posOffset>377825</wp:posOffset>
                </wp:positionV>
                <wp:extent cx="2287270" cy="1125220"/>
                <wp:effectExtent l="0" t="0" r="0" b="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7270" cy="1125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37D3A" w14:textId="47AB8F0F" w:rsidR="00F00D23" w:rsidRPr="00862E37" w:rsidRDefault="00B62D5D" w:rsidP="00862E37">
                            <w:pPr>
                              <w:pStyle w:val="Contactinfo"/>
                            </w:pPr>
                            <w:r>
                              <w:t>+91-9415371977</w:t>
                            </w:r>
                          </w:p>
                          <w:p w14:paraId="0927BDF7" w14:textId="493E2B38" w:rsidR="00F00D23" w:rsidRPr="00862E37" w:rsidRDefault="00B62D5D" w:rsidP="00862E37">
                            <w:pPr>
                              <w:pStyle w:val="Contactinfo"/>
                            </w:pPr>
                            <w:r>
                              <w:t>prashmit24@gmail.com</w:t>
                            </w:r>
                          </w:p>
                          <w:p w14:paraId="54AF606E" w14:textId="25DA3BD8" w:rsidR="00F00D23" w:rsidRPr="00862E37" w:rsidRDefault="00B62D5D" w:rsidP="00862E37">
                            <w:pPr>
                              <w:pStyle w:val="Contactinfo"/>
                            </w:pPr>
                            <w:proofErr w:type="gramStart"/>
                            <w:r>
                              <w:t>Gurugram ,</w:t>
                            </w:r>
                            <w:proofErr w:type="gramEnd"/>
                            <w:r>
                              <w:t xml:space="preserve"> India</w:t>
                            </w:r>
                          </w:p>
                          <w:p w14:paraId="7E6D7CA5" w14:textId="77777777" w:rsidR="00B62D5D" w:rsidRPr="00B62D5D" w:rsidRDefault="00B62D5D" w:rsidP="00B62D5D">
                            <w:pPr>
                              <w:pStyle w:val="Contactinfo"/>
                            </w:pPr>
                            <w:hyperlink r:id="rId11" w:tgtFrame="_blank" w:history="1">
                              <w:r w:rsidRPr="00B62D5D">
                                <w:rPr>
                                  <w:rStyle w:val="Hyperlink"/>
                                </w:rPr>
                                <w:t>https://www.linkedin.com/in/prashmit-singh-709155102</w:t>
                              </w:r>
                            </w:hyperlink>
                          </w:p>
                          <w:p w14:paraId="67134289" w14:textId="23BF56B1" w:rsidR="0055578F" w:rsidRPr="00862E37" w:rsidRDefault="0055578F" w:rsidP="00B62D5D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E77A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406.35pt;margin-top:29.75pt;width:180.1pt;height:88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" filled="f" stroked="f">
                <v:textbox>
                  <w:txbxContent>
                    <w:p w14:paraId="05437D3A" w14:textId="47AB8F0F" w:rsidR="00F00D23" w:rsidRPr="00862E37" w:rsidRDefault="00B62D5D" w:rsidP="00862E37">
                      <w:pPr>
                        <w:pStyle w:val="Contactinfo"/>
                      </w:pPr>
                      <w:r>
                        <w:t>+91-9415371977</w:t>
                      </w:r>
                    </w:p>
                    <w:p w14:paraId="0927BDF7" w14:textId="493E2B38" w:rsidR="00F00D23" w:rsidRPr="00862E37" w:rsidRDefault="00B62D5D" w:rsidP="00862E37">
                      <w:pPr>
                        <w:pStyle w:val="Contactinfo"/>
                      </w:pPr>
                      <w:r>
                        <w:t>prashmit24@gmail.com</w:t>
                      </w:r>
                    </w:p>
                    <w:p w14:paraId="54AF606E" w14:textId="25DA3BD8" w:rsidR="00F00D23" w:rsidRPr="00862E37" w:rsidRDefault="00B62D5D" w:rsidP="00862E37">
                      <w:pPr>
                        <w:pStyle w:val="Contactinfo"/>
                      </w:pPr>
                      <w:proofErr w:type="gramStart"/>
                      <w:r>
                        <w:t>Gurugram ,</w:t>
                      </w:r>
                      <w:proofErr w:type="gramEnd"/>
                      <w:r>
                        <w:t xml:space="preserve"> India</w:t>
                      </w:r>
                    </w:p>
                    <w:p w14:paraId="7E6D7CA5" w14:textId="77777777" w:rsidR="00B62D5D" w:rsidRPr="00B62D5D" w:rsidRDefault="00B62D5D" w:rsidP="00B62D5D">
                      <w:pPr>
                        <w:pStyle w:val="Contactinfo"/>
                      </w:pPr>
                      <w:hyperlink r:id="rId12" w:tgtFrame="_blank" w:history="1">
                        <w:r w:rsidRPr="00B62D5D">
                          <w:rPr>
                            <w:rStyle w:val="Hyperlink"/>
                          </w:rPr>
                          <w:t>https://www.linkedin.com/in/prashmit-singh-709155102</w:t>
                        </w:r>
                      </w:hyperlink>
                    </w:p>
                    <w:p w14:paraId="67134289" w14:textId="23BF56B1" w:rsidR="0055578F" w:rsidRPr="00862E37" w:rsidRDefault="0055578F" w:rsidP="00B62D5D">
                      <w:pPr>
                        <w:pStyle w:val="Contactinfo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Pr="00F00D23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560A20E0" wp14:editId="75164B37">
                <wp:simplePos x="0" y="0"/>
                <wp:positionH relativeFrom="page">
                  <wp:posOffset>5037455</wp:posOffset>
                </wp:positionH>
                <wp:positionV relativeFrom="margin">
                  <wp:align>top</wp:align>
                </wp:positionV>
                <wp:extent cx="175260" cy="795655"/>
                <wp:effectExtent l="0" t="0" r="0" b="4445"/>
                <wp:wrapSquare wrapText="bothSides"/>
                <wp:docPr id="11" name="Group 11" descr="Group of contact info icon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846" cy="795655"/>
                          <a:chOff x="0" y="0"/>
                          <a:chExt cx="162560" cy="796825"/>
                        </a:xfrm>
                        <a:solidFill>
                          <a:schemeClr val="tx1"/>
                        </a:solidFill>
                      </wpg:grpSpPr>
                      <pic:pic xmlns:pic="http://schemas.openxmlformats.org/drawingml/2006/picture">
                        <pic:nvPicPr>
                          <pic:cNvPr id="19" name="Graphic 19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Graphic 22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1195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Graphic 23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22860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Graphic 24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060" y="634265"/>
                            <a:ext cx="160441" cy="162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698C23" id="Group 11" o:spid="_x0000_s1026" alt="Group of contact info icons" style="position:absolute;margin-left:396.65pt;margin-top:0;width:13.8pt;height:62.65pt;z-index:251674624;mso-position-horizontal-relative:page;mso-position-vertical:top;mso-position-vertical-relative:margin;mso-width-relative:margin;mso-height-relative:margin" coordsize="1625,796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9" o:spid="_x0000_s1027" type="#_x0000_t75" style="position:absolute;width:1625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">
                  <v:imagedata r:id="rId21" o:title=""/>
                </v:shape>
                <v:shape id="Graphic 22" o:spid="_x0000_s1028" type="#_x0000_t75" style="position:absolute;top:2111;width:162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">
                  <v:imagedata r:id="rId22" o:title=""/>
                </v:shape>
                <v:shape id="Graphic 23" o:spid="_x0000_s1029" type="#_x0000_t75" style="position:absolute;top:4228;width:162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">
                  <v:imagedata r:id="rId23" o:title=""/>
                </v:shape>
                <v:shape id="Graphic 24" o:spid="_x0000_s1030" type="#_x0000_t75" style="position:absolute;left:10;top:6342;width:160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">
                  <v:imagedata r:id="rId24" o:title=""/>
                </v:shape>
                <w10:wrap type="square" anchorx="page" anchory="margin"/>
                <w10:anchorlock/>
              </v:group>
            </w:pict>
          </mc:Fallback>
        </mc:AlternateContent>
      </w:r>
      <w:r w:rsidR="0071059B" w:rsidRPr="00F00D2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1" layoutInCell="1" allowOverlap="1" wp14:anchorId="46CE89FF" wp14:editId="7AED07E1">
                <wp:simplePos x="0" y="0"/>
                <wp:positionH relativeFrom="leftMargin">
                  <wp:posOffset>190500</wp:posOffset>
                </wp:positionH>
                <wp:positionV relativeFrom="margin">
                  <wp:align>top</wp:align>
                </wp:positionV>
                <wp:extent cx="175260" cy="621665"/>
                <wp:effectExtent l="0" t="0" r="0" b="6985"/>
                <wp:wrapNone/>
                <wp:docPr id="10" name="Rectangle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62166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951FE" id="Rectangle 10" o:spid="_x0000_s1026" alt="&quot;&quot;" style="position:absolute;margin-left:15pt;margin-top:0;width:13.8pt;height:48.95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" fillcolor="#adadad [2414]" stroked="f" strokeweight="1pt">
                <w10:wrap anchorx="margin" anchory="margin"/>
                <w10:anchorlock/>
              </v:rect>
            </w:pict>
          </mc:Fallback>
        </mc:AlternateContent>
      </w:r>
      <w:r w:rsidR="00B62D5D">
        <w:t>PRASHMIT SINGH</w:t>
      </w:r>
    </w:p>
    <w:p w14:paraId="0791D8F2" w14:textId="3E5AD88C" w:rsidR="00F00D23" w:rsidRDefault="00B62D5D" w:rsidP="007D1B18">
      <w:pPr>
        <w:pStyle w:val="Subtitle"/>
        <w:ind w:left="0"/>
      </w:pPr>
      <w:r w:rsidRPr="00B62D5D">
        <w:t>Specialist - Application Security</w:t>
      </w:r>
      <w:r w:rsidR="00F00D23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1" layoutInCell="1" allowOverlap="1" wp14:anchorId="5C0CB2F9" wp14:editId="6D43E140">
                <wp:simplePos x="0" y="0"/>
                <wp:positionH relativeFrom="page">
                  <wp:posOffset>149225</wp:posOffset>
                </wp:positionH>
                <wp:positionV relativeFrom="page">
                  <wp:posOffset>2698750</wp:posOffset>
                </wp:positionV>
                <wp:extent cx="5002530" cy="69215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2530" cy="692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7753E" w14:textId="77777777" w:rsidR="00F00D23" w:rsidRPr="00F00D23" w:rsidRDefault="00F00D23" w:rsidP="00F00D23">
                            <w:pPr>
                              <w:pStyle w:val="Heading1"/>
                            </w:pPr>
                            <w:r w:rsidRPr="00F00D23">
                              <w:t>Work Experience</w:t>
                            </w:r>
                          </w:p>
                          <w:p w14:paraId="0039B314" w14:textId="77777777" w:rsidR="00F00D23" w:rsidRPr="00AE3DA9" w:rsidRDefault="00F00D23" w:rsidP="00AE3DA9">
                            <w:pPr>
                              <w:pStyle w:val="Smallspace"/>
                            </w:pPr>
                          </w:p>
                          <w:p w14:paraId="22F531EF" w14:textId="77777777" w:rsidR="00262B34" w:rsidRPr="00262B34" w:rsidRDefault="00262B34" w:rsidP="00262B34">
                            <w:pPr>
                              <w:pStyle w:val="Heading3"/>
                              <w:rPr>
                                <w:b/>
                                <w:sz w:val="24"/>
                              </w:rPr>
                            </w:pPr>
                            <w:r w:rsidRPr="00262B34">
                              <w:rPr>
                                <w:b/>
                                <w:bCs/>
                                <w:sz w:val="24"/>
                              </w:rPr>
                              <w:t>Sun Life Financial – Specialist Application Security Engineer</w:t>
                            </w:r>
                          </w:p>
                          <w:p w14:paraId="17E5BDE4" w14:textId="6A4D71BB" w:rsidR="00F00D23" w:rsidRPr="0065772F" w:rsidRDefault="00262B34" w:rsidP="0065772F">
                            <w:pPr>
                              <w:pStyle w:val="Heading3"/>
                            </w:pPr>
                            <w:r>
                              <w:t xml:space="preserve">Gurugram, </w:t>
                            </w:r>
                            <w:proofErr w:type="gramStart"/>
                            <w:r>
                              <w:t xml:space="preserve">India </w:t>
                            </w:r>
                            <w:r w:rsidR="00F00D23" w:rsidRPr="0065772F">
                              <w:t xml:space="preserve"> |</w:t>
                            </w:r>
                            <w:proofErr w:type="gramEnd"/>
                            <w:r w:rsidR="00F00D23" w:rsidRPr="0065772F">
                              <w:t xml:space="preserve"> </w:t>
                            </w:r>
                            <w:r>
                              <w:t>Dec 2021</w:t>
                            </w:r>
                            <w:r w:rsidR="00F00D23" w:rsidRPr="0065772F">
                              <w:t>- Present</w:t>
                            </w:r>
                          </w:p>
                          <w:p w14:paraId="577ACCDC" w14:textId="3E65F910" w:rsidR="00262B34" w:rsidRPr="00262B34" w:rsidRDefault="00262B34" w:rsidP="00B25CB5">
                            <w:pPr>
                              <w:pStyle w:val="ListBullet"/>
                              <w:spacing w:line="276" w:lineRule="auto"/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</w:pPr>
                            <w:r w:rsidRPr="00262B34">
                              <w:t>Performed end-to-end application security assessments across the SDLC</w:t>
                            </w:r>
                            <w:r w:rsidR="001F3A49">
                              <w:t xml:space="preserve"> for different Sunlife market worldwide. </w:t>
                            </w:r>
                          </w:p>
                          <w:p w14:paraId="1B23321B" w14:textId="75F7BDA0" w:rsidR="00262B34" w:rsidRPr="00262B34" w:rsidRDefault="00262B34" w:rsidP="00B25CB5">
                            <w:pPr>
                              <w:pStyle w:val="ListBullet"/>
                              <w:spacing w:line="276" w:lineRule="auto"/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</w:pPr>
                            <w:r w:rsidRPr="00262B34">
                              <w:t xml:space="preserve">Conducted </w:t>
                            </w:r>
                            <w:r w:rsidRPr="00E82F04">
                              <w:rPr>
                                <w:b/>
                                <w:bCs/>
                              </w:rPr>
                              <w:t>Threat M</w:t>
                            </w:r>
                            <w:r w:rsidRPr="00E82F04">
                              <w:rPr>
                                <w:b/>
                                <w:bCs/>
                              </w:rPr>
                              <w:t>odeling</w:t>
                            </w:r>
                            <w:r w:rsidRPr="00262B34">
                              <w:t xml:space="preserve"> during design phase to identify risks early.</w:t>
                            </w:r>
                          </w:p>
                          <w:p w14:paraId="63B281E8" w14:textId="7398FF7E" w:rsidR="00F00D23" w:rsidRPr="00B25CB5" w:rsidRDefault="00B25CB5" w:rsidP="00B25CB5">
                            <w:pPr>
                              <w:pStyle w:val="ListBullet"/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</w:pPr>
                            <w:r w:rsidRPr="00F840F7">
                              <w:t xml:space="preserve">Perform application security assessments, including </w:t>
                            </w:r>
                            <w:r w:rsidRPr="00E82F04">
                              <w:rPr>
                                <w:b/>
                                <w:bCs/>
                              </w:rPr>
                              <w:t>static and dynamic analysis</w:t>
                            </w:r>
                            <w:r w:rsidRPr="00F840F7">
                              <w:t xml:space="preserve">, to identify vulnerabilities </w:t>
                            </w:r>
                            <w:r>
                              <w:t>during development and deployed stage.</w:t>
                            </w:r>
                          </w:p>
                          <w:p w14:paraId="226E8FA5" w14:textId="5A7B9AE8" w:rsidR="00262B34" w:rsidRPr="00262B34" w:rsidRDefault="00262B34" w:rsidP="00B25CB5">
                            <w:pPr>
                              <w:pStyle w:val="ListBullet"/>
                              <w:spacing w:line="276" w:lineRule="auto"/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</w:pPr>
                            <w:r w:rsidRPr="00262B34">
                              <w:t xml:space="preserve">Specialized in </w:t>
                            </w:r>
                            <w:r w:rsidRPr="00E82F04">
                              <w:rPr>
                                <w:b/>
                                <w:bCs/>
                              </w:rPr>
                              <w:t>Web Application</w:t>
                            </w:r>
                            <w:r w:rsidR="00B25CB5" w:rsidRPr="00E82F04">
                              <w:rPr>
                                <w:b/>
                                <w:bCs/>
                              </w:rPr>
                              <w:t xml:space="preserve"> &amp; API</w:t>
                            </w:r>
                            <w:r w:rsidRPr="00262B34">
                              <w:t xml:space="preserve"> Penetration Testing, identifying critical vulnerabilities and providing remediation.</w:t>
                            </w:r>
                          </w:p>
                          <w:p w14:paraId="7C3F744D" w14:textId="2607BF26" w:rsidR="00E82F04" w:rsidRPr="00E82F04" w:rsidRDefault="00E82F04" w:rsidP="00E82F04">
                            <w:pPr>
                              <w:pStyle w:val="ListBullet"/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</w:pPr>
                            <w:r w:rsidRPr="00E82F04">
                              <w:t>Collaborated with cross-functional teams, including developers, security architects, and risk management, to implement security best practices and address vulnerabilities</w:t>
                            </w:r>
                          </w:p>
                          <w:p w14:paraId="604996FD" w14:textId="76CA149C" w:rsidR="00F00D23" w:rsidRPr="00262B34" w:rsidRDefault="00262B34" w:rsidP="00E82F04">
                            <w:pPr>
                              <w:pStyle w:val="ListBullet"/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</w:pPr>
                            <w:r w:rsidRPr="00262B34">
                              <w:t xml:space="preserve">Gained exposure to Mobile Application Penetration Testing using </w:t>
                            </w:r>
                            <w:r w:rsidR="00E82F04" w:rsidRPr="00262B34">
                              <w:t>NowSecure</w:t>
                            </w:r>
                            <w:r w:rsidR="00E82F04">
                              <w:t>.</w:t>
                            </w:r>
                          </w:p>
                          <w:p w14:paraId="0025CEA8" w14:textId="3798B649" w:rsidR="00E82F04" w:rsidRPr="00E82F04" w:rsidRDefault="00E82F04" w:rsidP="00E82F04">
                            <w:pPr>
                              <w:pStyle w:val="ListBullet"/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</w:pPr>
                            <w:r w:rsidRPr="00E82F04">
                              <w:t>Post-penetration</w:t>
                            </w:r>
                            <w:r>
                              <w:t xml:space="preserve"> </w:t>
                            </w:r>
                            <w:r w:rsidRPr="00E82F04">
                              <w:t>testing: Monitored and tracked</w:t>
                            </w:r>
                            <w:r>
                              <w:t xml:space="preserve"> for the</w:t>
                            </w:r>
                            <w:r w:rsidRPr="00E82F04">
                              <w:t xml:space="preserve"> remediation of open findings with different Sun Life markets worldwide, ensuring closure within defined SLA timelines </w:t>
                            </w:r>
                            <w:r>
                              <w:t>through Service Now</w:t>
                            </w:r>
                          </w:p>
                          <w:p w14:paraId="02324187" w14:textId="60844DEA" w:rsidR="00F00D23" w:rsidRPr="000B296B" w:rsidRDefault="00F00D23" w:rsidP="00262B34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/>
                            </w:pPr>
                          </w:p>
                          <w:p w14:paraId="5D0894CF" w14:textId="77777777" w:rsidR="00F00D23" w:rsidRPr="0065772F" w:rsidRDefault="00F00D23" w:rsidP="001F2DC7"/>
                          <w:p w14:paraId="30AB875D" w14:textId="77777777" w:rsidR="00B25CB5" w:rsidRPr="00B25CB5" w:rsidRDefault="00B25CB5" w:rsidP="00B25CB5">
                            <w:pPr>
                              <w:pStyle w:val="Heading3"/>
                              <w:rPr>
                                <w:b/>
                                <w:sz w:val="24"/>
                              </w:rPr>
                            </w:pPr>
                            <w:r w:rsidRPr="00B25CB5">
                              <w:rPr>
                                <w:b/>
                                <w:bCs/>
                                <w:sz w:val="24"/>
                              </w:rPr>
                              <w:t>Tata Consultancy Services (TCS) – Systems Engineer</w:t>
                            </w:r>
                          </w:p>
                          <w:p w14:paraId="34F6945C" w14:textId="44381003" w:rsidR="00B25CB5" w:rsidRPr="001F2DC7" w:rsidRDefault="00B25CB5" w:rsidP="001F2DC7">
                            <w:pPr>
                              <w:pStyle w:val="Heading3"/>
                            </w:pPr>
                            <w:proofErr w:type="gramStart"/>
                            <w:r>
                              <w:t>Bengaluru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India </w:t>
                            </w:r>
                            <w:r w:rsidR="00F00D23" w:rsidRPr="0065772F">
                              <w:t xml:space="preserve"> |</w:t>
                            </w:r>
                            <w:proofErr w:type="gramEnd"/>
                            <w:r w:rsidR="00F00D23" w:rsidRPr="0065772F">
                              <w:t xml:space="preserve"> </w:t>
                            </w:r>
                            <w:r>
                              <w:t>March 2019 -</w:t>
                            </w:r>
                            <w:r w:rsidR="00F00D23" w:rsidRPr="0065772F">
                              <w:t xml:space="preserve"> </w:t>
                            </w:r>
                            <w:r>
                              <w:t>Dec 2021</w:t>
                            </w:r>
                          </w:p>
                          <w:p w14:paraId="2B602EA4" w14:textId="4250CC6F" w:rsidR="00F00D23" w:rsidRPr="00B25CB5" w:rsidRDefault="00B25CB5" w:rsidP="00B25CB5">
                            <w:pPr>
                              <w:pStyle w:val="ListBullet"/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</w:pPr>
                            <w:r w:rsidRPr="00B25CB5">
                              <w:t xml:space="preserve">Worked on embedded system security, focusing on device-level security features and secure firmware </w:t>
                            </w:r>
                            <w:r w:rsidR="001F3A49" w:rsidRPr="00B25CB5">
                              <w:t>validation.</w:t>
                            </w:r>
                          </w:p>
                          <w:p w14:paraId="66113A98" w14:textId="20E945C1" w:rsidR="0065772F" w:rsidRPr="00B25CB5" w:rsidRDefault="00B25CB5" w:rsidP="0065772F">
                            <w:pPr>
                              <w:pStyle w:val="ListBullet"/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</w:pPr>
                            <w:r w:rsidRPr="00B25CB5">
                              <w:t>Performed vulnerability analysis and contributed to compliance with embedded security standards</w:t>
                            </w:r>
                            <w:r w:rsidR="00F00D23" w:rsidRPr="000B296B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CB2F9" id="Text Box 2" o:spid="_x0000_s1027" type="#_x0000_t202" style="position:absolute;margin-left:11.75pt;margin-top:212.5pt;width:393.9pt;height:54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" filled="f" stroked="f">
                <v:textbox>
                  <w:txbxContent>
                    <w:p w14:paraId="5257753E" w14:textId="77777777" w:rsidR="00F00D23" w:rsidRPr="00F00D23" w:rsidRDefault="00F00D23" w:rsidP="00F00D23">
                      <w:pPr>
                        <w:pStyle w:val="Heading1"/>
                      </w:pPr>
                      <w:r w:rsidRPr="00F00D23">
                        <w:t>Work Experience</w:t>
                      </w:r>
                    </w:p>
                    <w:p w14:paraId="0039B314" w14:textId="77777777" w:rsidR="00F00D23" w:rsidRPr="00AE3DA9" w:rsidRDefault="00F00D23" w:rsidP="00AE3DA9">
                      <w:pPr>
                        <w:pStyle w:val="Smallspace"/>
                      </w:pPr>
                    </w:p>
                    <w:p w14:paraId="22F531EF" w14:textId="77777777" w:rsidR="00262B34" w:rsidRPr="00262B34" w:rsidRDefault="00262B34" w:rsidP="00262B34">
                      <w:pPr>
                        <w:pStyle w:val="Heading3"/>
                        <w:rPr>
                          <w:b/>
                          <w:sz w:val="24"/>
                        </w:rPr>
                      </w:pPr>
                      <w:r w:rsidRPr="00262B34">
                        <w:rPr>
                          <w:b/>
                          <w:bCs/>
                          <w:sz w:val="24"/>
                        </w:rPr>
                        <w:t>Sun Life Financial – Specialist Application Security Engineer</w:t>
                      </w:r>
                    </w:p>
                    <w:p w14:paraId="17E5BDE4" w14:textId="6A4D71BB" w:rsidR="00F00D23" w:rsidRPr="0065772F" w:rsidRDefault="00262B34" w:rsidP="0065772F">
                      <w:pPr>
                        <w:pStyle w:val="Heading3"/>
                      </w:pPr>
                      <w:r>
                        <w:t xml:space="preserve">Gurugram, </w:t>
                      </w:r>
                      <w:proofErr w:type="gramStart"/>
                      <w:r>
                        <w:t xml:space="preserve">India </w:t>
                      </w:r>
                      <w:r w:rsidR="00F00D23" w:rsidRPr="0065772F">
                        <w:t xml:space="preserve"> |</w:t>
                      </w:r>
                      <w:proofErr w:type="gramEnd"/>
                      <w:r w:rsidR="00F00D23" w:rsidRPr="0065772F">
                        <w:t xml:space="preserve"> </w:t>
                      </w:r>
                      <w:r>
                        <w:t>Dec 2021</w:t>
                      </w:r>
                      <w:r w:rsidR="00F00D23" w:rsidRPr="0065772F">
                        <w:t>- Present</w:t>
                      </w:r>
                    </w:p>
                    <w:p w14:paraId="577ACCDC" w14:textId="3E65F910" w:rsidR="00262B34" w:rsidRPr="00262B34" w:rsidRDefault="00262B34" w:rsidP="00B25CB5">
                      <w:pPr>
                        <w:pStyle w:val="ListBullet"/>
                        <w:spacing w:line="276" w:lineRule="auto"/>
                        <w:rPr>
                          <w:rFonts w:ascii="Times New Roman" w:hAnsi="Times New Roman"/>
                          <w:color w:val="auto"/>
                          <w:sz w:val="24"/>
                        </w:rPr>
                      </w:pPr>
                      <w:r w:rsidRPr="00262B34">
                        <w:t>Performed end-to-end application security assessments across the SDLC</w:t>
                      </w:r>
                      <w:r w:rsidR="001F3A49">
                        <w:t xml:space="preserve"> for different Sunlife market worldwide. </w:t>
                      </w:r>
                    </w:p>
                    <w:p w14:paraId="1B23321B" w14:textId="75F7BDA0" w:rsidR="00262B34" w:rsidRPr="00262B34" w:rsidRDefault="00262B34" w:rsidP="00B25CB5">
                      <w:pPr>
                        <w:pStyle w:val="ListBullet"/>
                        <w:spacing w:line="276" w:lineRule="auto"/>
                        <w:rPr>
                          <w:rFonts w:ascii="Times New Roman" w:hAnsi="Times New Roman"/>
                          <w:color w:val="auto"/>
                          <w:sz w:val="24"/>
                        </w:rPr>
                      </w:pPr>
                      <w:r w:rsidRPr="00262B34">
                        <w:t xml:space="preserve">Conducted </w:t>
                      </w:r>
                      <w:r w:rsidRPr="00E82F04">
                        <w:rPr>
                          <w:b/>
                          <w:bCs/>
                        </w:rPr>
                        <w:t>Threat M</w:t>
                      </w:r>
                      <w:r w:rsidRPr="00E82F04">
                        <w:rPr>
                          <w:b/>
                          <w:bCs/>
                        </w:rPr>
                        <w:t>odeling</w:t>
                      </w:r>
                      <w:r w:rsidRPr="00262B34">
                        <w:t xml:space="preserve"> during design phase to identify risks early.</w:t>
                      </w:r>
                    </w:p>
                    <w:p w14:paraId="63B281E8" w14:textId="7398FF7E" w:rsidR="00F00D23" w:rsidRPr="00B25CB5" w:rsidRDefault="00B25CB5" w:rsidP="00B25CB5">
                      <w:pPr>
                        <w:pStyle w:val="ListBullet"/>
                        <w:rPr>
                          <w:rFonts w:ascii="Times New Roman" w:hAnsi="Times New Roman"/>
                          <w:color w:val="auto"/>
                          <w:sz w:val="24"/>
                        </w:rPr>
                      </w:pPr>
                      <w:r w:rsidRPr="00F840F7">
                        <w:t xml:space="preserve">Perform application security assessments, including </w:t>
                      </w:r>
                      <w:r w:rsidRPr="00E82F04">
                        <w:rPr>
                          <w:b/>
                          <w:bCs/>
                        </w:rPr>
                        <w:t>static and dynamic analysis</w:t>
                      </w:r>
                      <w:r w:rsidRPr="00F840F7">
                        <w:t xml:space="preserve">, to identify vulnerabilities </w:t>
                      </w:r>
                      <w:r>
                        <w:t>during development and deployed stage.</w:t>
                      </w:r>
                    </w:p>
                    <w:p w14:paraId="226E8FA5" w14:textId="5A7B9AE8" w:rsidR="00262B34" w:rsidRPr="00262B34" w:rsidRDefault="00262B34" w:rsidP="00B25CB5">
                      <w:pPr>
                        <w:pStyle w:val="ListBullet"/>
                        <w:spacing w:line="276" w:lineRule="auto"/>
                        <w:rPr>
                          <w:rFonts w:ascii="Times New Roman" w:hAnsi="Times New Roman"/>
                          <w:color w:val="auto"/>
                          <w:sz w:val="24"/>
                        </w:rPr>
                      </w:pPr>
                      <w:r w:rsidRPr="00262B34">
                        <w:t xml:space="preserve">Specialized in </w:t>
                      </w:r>
                      <w:r w:rsidRPr="00E82F04">
                        <w:rPr>
                          <w:b/>
                          <w:bCs/>
                        </w:rPr>
                        <w:t>Web Application</w:t>
                      </w:r>
                      <w:r w:rsidR="00B25CB5" w:rsidRPr="00E82F04">
                        <w:rPr>
                          <w:b/>
                          <w:bCs/>
                        </w:rPr>
                        <w:t xml:space="preserve"> &amp; API</w:t>
                      </w:r>
                      <w:r w:rsidRPr="00262B34">
                        <w:t xml:space="preserve"> Penetration Testing, identifying critical vulnerabilities and providing remediation.</w:t>
                      </w:r>
                    </w:p>
                    <w:p w14:paraId="7C3F744D" w14:textId="2607BF26" w:rsidR="00E82F04" w:rsidRPr="00E82F04" w:rsidRDefault="00E82F04" w:rsidP="00E82F04">
                      <w:pPr>
                        <w:pStyle w:val="ListBullet"/>
                        <w:rPr>
                          <w:rFonts w:ascii="Times New Roman" w:hAnsi="Times New Roman"/>
                          <w:color w:val="auto"/>
                          <w:sz w:val="24"/>
                        </w:rPr>
                      </w:pPr>
                      <w:r w:rsidRPr="00E82F04">
                        <w:t>Collaborated with cross-functional teams, including developers, security architects, and risk management, to implement security best practices and address vulnerabilities</w:t>
                      </w:r>
                    </w:p>
                    <w:p w14:paraId="604996FD" w14:textId="76CA149C" w:rsidR="00F00D23" w:rsidRPr="00262B34" w:rsidRDefault="00262B34" w:rsidP="00E82F04">
                      <w:pPr>
                        <w:pStyle w:val="ListBullet"/>
                        <w:rPr>
                          <w:rFonts w:ascii="Times New Roman" w:hAnsi="Times New Roman"/>
                          <w:color w:val="auto"/>
                          <w:sz w:val="24"/>
                        </w:rPr>
                      </w:pPr>
                      <w:r w:rsidRPr="00262B34">
                        <w:t xml:space="preserve">Gained exposure to Mobile Application Penetration Testing using </w:t>
                      </w:r>
                      <w:r w:rsidR="00E82F04" w:rsidRPr="00262B34">
                        <w:t>NowSecure</w:t>
                      </w:r>
                      <w:r w:rsidR="00E82F04">
                        <w:t>.</w:t>
                      </w:r>
                    </w:p>
                    <w:p w14:paraId="0025CEA8" w14:textId="3798B649" w:rsidR="00E82F04" w:rsidRPr="00E82F04" w:rsidRDefault="00E82F04" w:rsidP="00E82F04">
                      <w:pPr>
                        <w:pStyle w:val="ListBullet"/>
                        <w:rPr>
                          <w:rFonts w:ascii="Times New Roman" w:hAnsi="Times New Roman"/>
                          <w:color w:val="auto"/>
                          <w:sz w:val="24"/>
                        </w:rPr>
                      </w:pPr>
                      <w:r w:rsidRPr="00E82F04">
                        <w:t>Post-penetration</w:t>
                      </w:r>
                      <w:r>
                        <w:t xml:space="preserve"> </w:t>
                      </w:r>
                      <w:r w:rsidRPr="00E82F04">
                        <w:t>testing: Monitored and tracked</w:t>
                      </w:r>
                      <w:r>
                        <w:t xml:space="preserve"> for the</w:t>
                      </w:r>
                      <w:r w:rsidRPr="00E82F04">
                        <w:t xml:space="preserve"> remediation of open findings with different Sun Life markets worldwide, ensuring closure within defined SLA timelines </w:t>
                      </w:r>
                      <w:r>
                        <w:t>through Service Now</w:t>
                      </w:r>
                    </w:p>
                    <w:p w14:paraId="02324187" w14:textId="60844DEA" w:rsidR="00F00D23" w:rsidRPr="000B296B" w:rsidRDefault="00F00D23" w:rsidP="00262B34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/>
                      </w:pPr>
                    </w:p>
                    <w:p w14:paraId="5D0894CF" w14:textId="77777777" w:rsidR="00F00D23" w:rsidRPr="0065772F" w:rsidRDefault="00F00D23" w:rsidP="001F2DC7"/>
                    <w:p w14:paraId="30AB875D" w14:textId="77777777" w:rsidR="00B25CB5" w:rsidRPr="00B25CB5" w:rsidRDefault="00B25CB5" w:rsidP="00B25CB5">
                      <w:pPr>
                        <w:pStyle w:val="Heading3"/>
                        <w:rPr>
                          <w:b/>
                          <w:sz w:val="24"/>
                        </w:rPr>
                      </w:pPr>
                      <w:r w:rsidRPr="00B25CB5">
                        <w:rPr>
                          <w:b/>
                          <w:bCs/>
                          <w:sz w:val="24"/>
                        </w:rPr>
                        <w:t>Tata Consultancy Services (TCS) – Systems Engineer</w:t>
                      </w:r>
                    </w:p>
                    <w:p w14:paraId="34F6945C" w14:textId="44381003" w:rsidR="00B25CB5" w:rsidRPr="001F2DC7" w:rsidRDefault="00B25CB5" w:rsidP="001F2DC7">
                      <w:pPr>
                        <w:pStyle w:val="Heading3"/>
                      </w:pPr>
                      <w:proofErr w:type="gramStart"/>
                      <w:r>
                        <w:t>Bengaluru ,</w:t>
                      </w:r>
                      <w:proofErr w:type="gramEnd"/>
                      <w:r>
                        <w:t xml:space="preserve"> </w:t>
                      </w:r>
                      <w:proofErr w:type="gramStart"/>
                      <w:r>
                        <w:t xml:space="preserve">India </w:t>
                      </w:r>
                      <w:r w:rsidR="00F00D23" w:rsidRPr="0065772F">
                        <w:t xml:space="preserve"> |</w:t>
                      </w:r>
                      <w:proofErr w:type="gramEnd"/>
                      <w:r w:rsidR="00F00D23" w:rsidRPr="0065772F">
                        <w:t xml:space="preserve"> </w:t>
                      </w:r>
                      <w:r>
                        <w:t>March 2019 -</w:t>
                      </w:r>
                      <w:r w:rsidR="00F00D23" w:rsidRPr="0065772F">
                        <w:t xml:space="preserve"> </w:t>
                      </w:r>
                      <w:r>
                        <w:t>Dec 2021</w:t>
                      </w:r>
                    </w:p>
                    <w:p w14:paraId="2B602EA4" w14:textId="4250CC6F" w:rsidR="00F00D23" w:rsidRPr="00B25CB5" w:rsidRDefault="00B25CB5" w:rsidP="00B25CB5">
                      <w:pPr>
                        <w:pStyle w:val="ListBullet"/>
                        <w:rPr>
                          <w:rFonts w:ascii="Times New Roman" w:hAnsi="Times New Roman"/>
                          <w:color w:val="auto"/>
                          <w:sz w:val="24"/>
                        </w:rPr>
                      </w:pPr>
                      <w:r w:rsidRPr="00B25CB5">
                        <w:t xml:space="preserve">Worked on embedded system security, focusing on device-level security features and secure firmware </w:t>
                      </w:r>
                      <w:r w:rsidR="001F3A49" w:rsidRPr="00B25CB5">
                        <w:t>validation.</w:t>
                      </w:r>
                    </w:p>
                    <w:p w14:paraId="66113A98" w14:textId="20E945C1" w:rsidR="0065772F" w:rsidRPr="00B25CB5" w:rsidRDefault="00B25CB5" w:rsidP="0065772F">
                      <w:pPr>
                        <w:pStyle w:val="ListBullet"/>
                        <w:rPr>
                          <w:rFonts w:ascii="Times New Roman" w:hAnsi="Times New Roman"/>
                          <w:color w:val="auto"/>
                          <w:sz w:val="24"/>
                        </w:rPr>
                      </w:pPr>
                      <w:r w:rsidRPr="00B25CB5">
                        <w:t>Performed vulnerability analysis and contributed to compliance with embedded security standards</w:t>
                      </w:r>
                      <w:r w:rsidR="00F00D23" w:rsidRPr="000B296B">
                        <w:t>.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F00D23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1" layoutInCell="1" allowOverlap="1" wp14:anchorId="63D2238D" wp14:editId="22FFE2A2">
                <wp:simplePos x="0" y="0"/>
                <wp:positionH relativeFrom="page">
                  <wp:posOffset>5151755</wp:posOffset>
                </wp:positionH>
                <wp:positionV relativeFrom="page">
                  <wp:posOffset>2689860</wp:posOffset>
                </wp:positionV>
                <wp:extent cx="2444750" cy="1406525"/>
                <wp:effectExtent l="0" t="0" r="0" b="31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0" cy="1406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D7779" w14:textId="77777777" w:rsidR="00F00D23" w:rsidRPr="00DB7C3E" w:rsidRDefault="00F00D23" w:rsidP="0065772F">
                            <w:pPr>
                              <w:pStyle w:val="Heading1"/>
                            </w:pPr>
                            <w:r w:rsidRPr="00DB7C3E">
                              <w:t>Education</w:t>
                            </w:r>
                          </w:p>
                          <w:p w14:paraId="50ED481B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39F403E8" w14:textId="5C7732CE" w:rsidR="00F00D23" w:rsidRPr="0065772F" w:rsidRDefault="001F3A49" w:rsidP="0065772F">
                            <w:pPr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PG-Diploma | Embedded System</w:t>
                            </w:r>
                          </w:p>
                          <w:p w14:paraId="719F0C6C" w14:textId="1010FBD5" w:rsidR="00F00D23" w:rsidRPr="00DB7C3E" w:rsidRDefault="00F00D23" w:rsidP="0065772F">
                            <w:r w:rsidRPr="00DB7C3E">
                              <w:t>C</w:t>
                            </w:r>
                            <w:r w:rsidR="001F3A49">
                              <w:t xml:space="preserve">DAC </w:t>
                            </w:r>
                            <w:r w:rsidR="001F2DC7">
                              <w:t>–</w:t>
                            </w:r>
                            <w:r w:rsidR="001F3A49">
                              <w:t xml:space="preserve"> </w:t>
                            </w:r>
                            <w:proofErr w:type="gramStart"/>
                            <w:r w:rsidR="001F3A49">
                              <w:t>Hyderabad</w:t>
                            </w:r>
                            <w:r w:rsidR="001F2DC7">
                              <w:t xml:space="preserve"> ,</w:t>
                            </w:r>
                            <w:proofErr w:type="gramEnd"/>
                            <w:r w:rsidR="001F2DC7">
                              <w:t xml:space="preserve"> </w:t>
                            </w:r>
                            <w:r>
                              <w:t>20</w:t>
                            </w:r>
                            <w:r w:rsidR="007D1B18">
                              <w:t>18-2019</w:t>
                            </w:r>
                          </w:p>
                          <w:p w14:paraId="7DAC757B" w14:textId="77777777" w:rsidR="00F00D23" w:rsidRPr="00DB7C3E" w:rsidRDefault="00F00D23" w:rsidP="000B296B">
                            <w:pPr>
                              <w:pStyle w:val="Smallspace"/>
                            </w:pPr>
                          </w:p>
                          <w:p w14:paraId="5C23DF66" w14:textId="19E053F6" w:rsidR="00F00D23" w:rsidRPr="0065772F" w:rsidRDefault="007D1B18" w:rsidP="0065772F">
                            <w:pPr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Bachelor of Technology</w:t>
                            </w:r>
                          </w:p>
                          <w:p w14:paraId="5B035D07" w14:textId="6AD372CF" w:rsidR="00F00D23" w:rsidRPr="00DB7C3E" w:rsidRDefault="007D1B18" w:rsidP="0065772F">
                            <w:r>
                              <w:t>K.I.E.T -</w:t>
                            </w:r>
                            <w:proofErr w:type="gramStart"/>
                            <w:r>
                              <w:t>Ghaziabad</w:t>
                            </w:r>
                            <w:r w:rsidR="001F2DC7">
                              <w:t xml:space="preserve"> ,</w:t>
                            </w:r>
                            <w:proofErr w:type="gramEnd"/>
                            <w:r w:rsidR="001F2DC7">
                              <w:t xml:space="preserve"> </w:t>
                            </w:r>
                            <w:r w:rsidR="00F00D23">
                              <w:t>20</w:t>
                            </w:r>
                            <w:r>
                              <w:t>13-2017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2238D" id="_x0000_s1028" type="#_x0000_t202" style="position:absolute;margin-left:405.65pt;margin-top:211.8pt;width:192.5pt;height:110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" filled="f" stroked="f">
                <v:textbox>
                  <w:txbxContent>
                    <w:p w14:paraId="624D7779" w14:textId="77777777" w:rsidR="00F00D23" w:rsidRPr="00DB7C3E" w:rsidRDefault="00F00D23" w:rsidP="0065772F">
                      <w:pPr>
                        <w:pStyle w:val="Heading1"/>
                      </w:pPr>
                      <w:r w:rsidRPr="00DB7C3E">
                        <w:t>Education</w:t>
                      </w:r>
                    </w:p>
                    <w:p w14:paraId="50ED481B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39F403E8" w14:textId="5C7732CE" w:rsidR="00F00D23" w:rsidRPr="0065772F" w:rsidRDefault="001F3A49" w:rsidP="0065772F">
                      <w:pPr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PG-Diploma | Embedded System</w:t>
                      </w:r>
                    </w:p>
                    <w:p w14:paraId="719F0C6C" w14:textId="1010FBD5" w:rsidR="00F00D23" w:rsidRPr="00DB7C3E" w:rsidRDefault="00F00D23" w:rsidP="0065772F">
                      <w:r w:rsidRPr="00DB7C3E">
                        <w:t>C</w:t>
                      </w:r>
                      <w:r w:rsidR="001F3A49">
                        <w:t xml:space="preserve">DAC </w:t>
                      </w:r>
                      <w:r w:rsidR="001F2DC7">
                        <w:t>–</w:t>
                      </w:r>
                      <w:r w:rsidR="001F3A49">
                        <w:t xml:space="preserve"> </w:t>
                      </w:r>
                      <w:proofErr w:type="gramStart"/>
                      <w:r w:rsidR="001F3A49">
                        <w:t>Hyderabad</w:t>
                      </w:r>
                      <w:r w:rsidR="001F2DC7">
                        <w:t xml:space="preserve"> ,</w:t>
                      </w:r>
                      <w:proofErr w:type="gramEnd"/>
                      <w:r w:rsidR="001F2DC7">
                        <w:t xml:space="preserve"> </w:t>
                      </w:r>
                      <w:r>
                        <w:t>20</w:t>
                      </w:r>
                      <w:r w:rsidR="007D1B18">
                        <w:t>18-2019</w:t>
                      </w:r>
                    </w:p>
                    <w:p w14:paraId="7DAC757B" w14:textId="77777777" w:rsidR="00F00D23" w:rsidRPr="00DB7C3E" w:rsidRDefault="00F00D23" w:rsidP="000B296B">
                      <w:pPr>
                        <w:pStyle w:val="Smallspace"/>
                      </w:pPr>
                    </w:p>
                    <w:p w14:paraId="5C23DF66" w14:textId="19E053F6" w:rsidR="00F00D23" w:rsidRPr="0065772F" w:rsidRDefault="007D1B18" w:rsidP="0065772F">
                      <w:pPr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Bachelor of Technology</w:t>
                      </w:r>
                    </w:p>
                    <w:p w14:paraId="5B035D07" w14:textId="6AD372CF" w:rsidR="00F00D23" w:rsidRPr="00DB7C3E" w:rsidRDefault="007D1B18" w:rsidP="0065772F">
                      <w:r>
                        <w:t>K.I.E.T -</w:t>
                      </w:r>
                      <w:proofErr w:type="gramStart"/>
                      <w:r>
                        <w:t>Ghaziabad</w:t>
                      </w:r>
                      <w:r w:rsidR="001F2DC7">
                        <w:t xml:space="preserve"> ,</w:t>
                      </w:r>
                      <w:proofErr w:type="gramEnd"/>
                      <w:r w:rsidR="001F2DC7">
                        <w:t xml:space="preserve"> </w:t>
                      </w:r>
                      <w:r w:rsidR="00F00D23">
                        <w:t>20</w:t>
                      </w:r>
                      <w:r>
                        <w:t>13-2017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F00D23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1" layoutInCell="1" allowOverlap="1" wp14:anchorId="27ED22E4" wp14:editId="2F0A6F5C">
                <wp:simplePos x="0" y="0"/>
                <wp:positionH relativeFrom="page">
                  <wp:posOffset>5143500</wp:posOffset>
                </wp:positionH>
                <wp:positionV relativeFrom="page">
                  <wp:posOffset>4105910</wp:posOffset>
                </wp:positionV>
                <wp:extent cx="2553970" cy="3349625"/>
                <wp:effectExtent l="0" t="0" r="0" b="31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334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2B70B" w14:textId="77777777" w:rsidR="00F00D23" w:rsidRPr="00DB7C3E" w:rsidRDefault="00F00D23" w:rsidP="0065772F">
                            <w:pPr>
                              <w:pStyle w:val="Heading1"/>
                            </w:pPr>
                            <w:r w:rsidRPr="00DB7C3E">
                              <w:t>Skills</w:t>
                            </w:r>
                          </w:p>
                          <w:p w14:paraId="0CD5161D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1FF41FD6" w14:textId="544A3167" w:rsidR="009E33E8" w:rsidRPr="009E33E8" w:rsidRDefault="009E33E8" w:rsidP="009E33E8">
                            <w:pPr>
                              <w:pStyle w:val="ListBullet2"/>
                              <w:spacing w:after="240"/>
                              <w:jc w:val="left"/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</w:pPr>
                            <w:r w:rsidRPr="009E33E8">
                              <w:t>Web Application Penetration Testing (Primary Expertise)</w:t>
                            </w:r>
                          </w:p>
                          <w:p w14:paraId="3941C500" w14:textId="3D563115" w:rsidR="009E33E8" w:rsidRPr="009E33E8" w:rsidRDefault="009E33E8" w:rsidP="009E33E8">
                            <w:pPr>
                              <w:pStyle w:val="ListBullet2"/>
                              <w:spacing w:after="240"/>
                              <w:jc w:val="left"/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</w:pPr>
                            <w:r w:rsidRPr="009E33E8">
                              <w:t>Secure SDLC Integration &amp; Threat Modeling</w:t>
                            </w:r>
                            <w:r>
                              <w:t xml:space="preserve"> via Microsoft Threat Modeling</w:t>
                            </w:r>
                          </w:p>
                          <w:p w14:paraId="3229ECC8" w14:textId="7E2BEBA3" w:rsidR="009E33E8" w:rsidRPr="009E33E8" w:rsidRDefault="009E33E8" w:rsidP="009E33E8">
                            <w:pPr>
                              <w:pStyle w:val="ListBullet2"/>
                              <w:spacing w:after="240"/>
                              <w:jc w:val="left"/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</w:pPr>
                            <w:r w:rsidRPr="009E33E8">
                              <w:t xml:space="preserve">SAST &amp; DAST </w:t>
                            </w:r>
                            <w:r>
                              <w:t>(</w:t>
                            </w:r>
                            <w:r w:rsidRPr="009E33E8">
                              <w:t>Checkmarx,</w:t>
                            </w:r>
                            <w:r w:rsidR="001F2DC7">
                              <w:t xml:space="preserve"> </w:t>
                            </w:r>
                            <w:r>
                              <w:t>Qualis,</w:t>
                            </w:r>
                            <w:r w:rsidRPr="009E33E8">
                              <w:t xml:space="preserve"> HCL AppScan, Burp Suite)</w:t>
                            </w:r>
                            <w:r>
                              <w:t>.</w:t>
                            </w:r>
                          </w:p>
                          <w:p w14:paraId="1166C839" w14:textId="5704CA64" w:rsidR="001F2DC7" w:rsidRDefault="009E33E8" w:rsidP="001F2DC7">
                            <w:pPr>
                              <w:pStyle w:val="ListBullet2"/>
                              <w:spacing w:after="240"/>
                              <w:jc w:val="left"/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</w:pPr>
                            <w:r>
                              <w:t>Vulnerability Management &amp; Secure Code Review</w:t>
                            </w:r>
                            <w:r w:rsidR="001F2DC7"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  <w:t>.</w:t>
                            </w:r>
                          </w:p>
                          <w:p w14:paraId="7A98B989" w14:textId="6A651DE0" w:rsidR="001F2DC7" w:rsidRDefault="001F2DC7" w:rsidP="001F2DC7">
                            <w:pPr>
                              <w:pStyle w:val="ListBullet2"/>
                              <w:jc w:val="left"/>
                            </w:pPr>
                            <w:r>
                              <w:t xml:space="preserve">Tools:  Microsoft Threat Modeling NowSecure, Checkmarx, </w:t>
                            </w:r>
                            <w:r>
                              <w:t>qualys,</w:t>
                            </w:r>
                            <w:r>
                              <w:t xml:space="preserve"> Burp Suite, HCL AppScan, Snyk, ServiceNow</w:t>
                            </w:r>
                          </w:p>
                          <w:p w14:paraId="0E7208CC" w14:textId="338C63CC" w:rsidR="009E33E8" w:rsidRPr="001F2DC7" w:rsidRDefault="001F2DC7" w:rsidP="001F2DC7">
                            <w:pPr>
                              <w:pStyle w:val="ListBullet2"/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</w:pPr>
                            <w:r w:rsidRPr="001F2DC7">
                              <w:t>Reporting &amp; Remediation Guidance to Development Teams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D22E4" id="_x0000_s1029" type="#_x0000_t202" style="position:absolute;margin-left:405pt;margin-top:323.3pt;width:201.1pt;height:263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" filled="f" stroked="f">
                <v:textbox>
                  <w:txbxContent>
                    <w:p w14:paraId="5622B70B" w14:textId="77777777" w:rsidR="00F00D23" w:rsidRPr="00DB7C3E" w:rsidRDefault="00F00D23" w:rsidP="0065772F">
                      <w:pPr>
                        <w:pStyle w:val="Heading1"/>
                      </w:pPr>
                      <w:r w:rsidRPr="00DB7C3E">
                        <w:t>Skills</w:t>
                      </w:r>
                    </w:p>
                    <w:p w14:paraId="0CD5161D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1FF41FD6" w14:textId="544A3167" w:rsidR="009E33E8" w:rsidRPr="009E33E8" w:rsidRDefault="009E33E8" w:rsidP="009E33E8">
                      <w:pPr>
                        <w:pStyle w:val="ListBullet2"/>
                        <w:spacing w:after="240"/>
                        <w:jc w:val="left"/>
                        <w:rPr>
                          <w:rFonts w:ascii="Times New Roman" w:hAnsi="Times New Roman"/>
                          <w:color w:val="auto"/>
                          <w:sz w:val="24"/>
                        </w:rPr>
                      </w:pPr>
                      <w:r w:rsidRPr="009E33E8">
                        <w:t>Web Application Penetration Testing (Primary Expertise)</w:t>
                      </w:r>
                    </w:p>
                    <w:p w14:paraId="3941C500" w14:textId="3D563115" w:rsidR="009E33E8" w:rsidRPr="009E33E8" w:rsidRDefault="009E33E8" w:rsidP="009E33E8">
                      <w:pPr>
                        <w:pStyle w:val="ListBullet2"/>
                        <w:spacing w:after="240"/>
                        <w:jc w:val="left"/>
                        <w:rPr>
                          <w:rFonts w:ascii="Times New Roman" w:hAnsi="Times New Roman"/>
                          <w:color w:val="auto"/>
                          <w:sz w:val="24"/>
                        </w:rPr>
                      </w:pPr>
                      <w:r w:rsidRPr="009E33E8">
                        <w:t>Secure SDLC Integration &amp; Threat Modeling</w:t>
                      </w:r>
                      <w:r>
                        <w:t xml:space="preserve"> via Microsoft Threat Modeling</w:t>
                      </w:r>
                    </w:p>
                    <w:p w14:paraId="3229ECC8" w14:textId="7E2BEBA3" w:rsidR="009E33E8" w:rsidRPr="009E33E8" w:rsidRDefault="009E33E8" w:rsidP="009E33E8">
                      <w:pPr>
                        <w:pStyle w:val="ListBullet2"/>
                        <w:spacing w:after="240"/>
                        <w:jc w:val="left"/>
                        <w:rPr>
                          <w:rFonts w:ascii="Times New Roman" w:hAnsi="Times New Roman"/>
                          <w:color w:val="auto"/>
                          <w:sz w:val="24"/>
                        </w:rPr>
                      </w:pPr>
                      <w:r w:rsidRPr="009E33E8">
                        <w:t xml:space="preserve">SAST &amp; DAST </w:t>
                      </w:r>
                      <w:r>
                        <w:t>(</w:t>
                      </w:r>
                      <w:r w:rsidRPr="009E33E8">
                        <w:t>Checkmarx,</w:t>
                      </w:r>
                      <w:r w:rsidR="001F2DC7">
                        <w:t xml:space="preserve"> </w:t>
                      </w:r>
                      <w:r>
                        <w:t>Qualis,</w:t>
                      </w:r>
                      <w:r w:rsidRPr="009E33E8">
                        <w:t xml:space="preserve"> HCL AppScan, Burp Suite)</w:t>
                      </w:r>
                      <w:r>
                        <w:t>.</w:t>
                      </w:r>
                    </w:p>
                    <w:p w14:paraId="1166C839" w14:textId="5704CA64" w:rsidR="001F2DC7" w:rsidRDefault="009E33E8" w:rsidP="001F2DC7">
                      <w:pPr>
                        <w:pStyle w:val="ListBullet2"/>
                        <w:spacing w:after="240"/>
                        <w:jc w:val="left"/>
                        <w:rPr>
                          <w:rFonts w:ascii="Times New Roman" w:hAnsi="Times New Roman"/>
                          <w:color w:val="auto"/>
                          <w:sz w:val="24"/>
                        </w:rPr>
                      </w:pPr>
                      <w:r>
                        <w:t>Vulnerability Management &amp; Secure Code Review</w:t>
                      </w:r>
                      <w:r w:rsidR="001F2DC7">
                        <w:rPr>
                          <w:rFonts w:ascii="Times New Roman" w:hAnsi="Times New Roman"/>
                          <w:color w:val="auto"/>
                          <w:sz w:val="24"/>
                        </w:rPr>
                        <w:t>.</w:t>
                      </w:r>
                    </w:p>
                    <w:p w14:paraId="7A98B989" w14:textId="6A651DE0" w:rsidR="001F2DC7" w:rsidRDefault="001F2DC7" w:rsidP="001F2DC7">
                      <w:pPr>
                        <w:pStyle w:val="ListBullet2"/>
                        <w:jc w:val="left"/>
                      </w:pPr>
                      <w:r>
                        <w:t xml:space="preserve">Tools:  Microsoft Threat Modeling NowSecure, Checkmarx, </w:t>
                      </w:r>
                      <w:r>
                        <w:t>qualys,</w:t>
                      </w:r>
                      <w:r>
                        <w:t xml:space="preserve"> Burp Suite, HCL AppScan, Snyk, ServiceNow</w:t>
                      </w:r>
                    </w:p>
                    <w:p w14:paraId="0E7208CC" w14:textId="338C63CC" w:rsidR="009E33E8" w:rsidRPr="001F2DC7" w:rsidRDefault="001F2DC7" w:rsidP="001F2DC7">
                      <w:pPr>
                        <w:pStyle w:val="ListBullet2"/>
                        <w:rPr>
                          <w:rFonts w:ascii="Times New Roman" w:hAnsi="Times New Roman"/>
                          <w:color w:val="auto"/>
                          <w:sz w:val="24"/>
                        </w:rPr>
                      </w:pPr>
                      <w:r w:rsidRPr="001F2DC7">
                        <w:t>Reporting &amp; Remediation Guidance to Development Teams</w:t>
                      </w:r>
                      <w:r>
                        <w:rPr>
                          <w:rFonts w:ascii="Times New Roman" w:hAnsi="Times New Roman"/>
                          <w:color w:val="auto"/>
                          <w:sz w:val="24"/>
                        </w:rPr>
                        <w:t>.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F00D23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9744" behindDoc="0" locked="1" layoutInCell="1" allowOverlap="1" wp14:anchorId="3F16D80D" wp14:editId="57A77914">
                <wp:simplePos x="0" y="0"/>
                <wp:positionH relativeFrom="page">
                  <wp:posOffset>5147945</wp:posOffset>
                </wp:positionH>
                <wp:positionV relativeFrom="margin">
                  <wp:posOffset>2255520</wp:posOffset>
                </wp:positionV>
                <wp:extent cx="0" cy="6875780"/>
                <wp:effectExtent l="0" t="0" r="38100" b="20320"/>
                <wp:wrapNone/>
                <wp:docPr id="31" name="Straight Connector 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757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FEB36" id="Straight Connector 31" o:spid="_x0000_s1026" alt="&quot;&quot;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" from="405.35pt,177.6pt" to="405.35pt,7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" strokecolor="#737373 [1614]">
                <v:stroke joinstyle="miter"/>
                <w10:wrap anchorx="page" anchory="margin"/>
                <w10:anchorlock/>
              </v:line>
            </w:pict>
          </mc:Fallback>
        </mc:AlternateContent>
      </w:r>
      <w:r w:rsidR="00F00D23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1" layoutInCell="1" allowOverlap="1" wp14:anchorId="315D0C89" wp14:editId="6CA96C1D">
                <wp:simplePos x="0" y="0"/>
                <wp:positionH relativeFrom="page">
                  <wp:posOffset>5554980</wp:posOffset>
                </wp:positionH>
                <wp:positionV relativeFrom="page">
                  <wp:posOffset>7764780</wp:posOffset>
                </wp:positionV>
                <wp:extent cx="2141220" cy="1938020"/>
                <wp:effectExtent l="0" t="0" r="0" b="508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1938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F82BE" w14:textId="3A409210" w:rsidR="00F00D23" w:rsidRPr="000B296B" w:rsidRDefault="00F00D23" w:rsidP="000B29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D0C89" id="_x0000_s1030" type="#_x0000_t202" style="position:absolute;margin-left:437.4pt;margin-top:611.4pt;width:168.6pt;height:152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" filled="f" stroked="f">
                <v:textbox>
                  <w:txbxContent>
                    <w:p w14:paraId="5B1F82BE" w14:textId="3A409210" w:rsidR="00F00D23" w:rsidRPr="000B296B" w:rsidRDefault="00F00D23" w:rsidP="000B296B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F00D23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1" layoutInCell="1" allowOverlap="1" wp14:anchorId="5186A780" wp14:editId="7AAEF412">
                <wp:simplePos x="0" y="0"/>
                <wp:positionH relativeFrom="page">
                  <wp:posOffset>5169535</wp:posOffset>
                </wp:positionH>
                <wp:positionV relativeFrom="page">
                  <wp:posOffset>7604760</wp:posOffset>
                </wp:positionV>
                <wp:extent cx="2491105" cy="155511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105" cy="155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F1586" w14:textId="5F75274C" w:rsidR="00F00D23" w:rsidRPr="000B296B" w:rsidRDefault="001F3A49" w:rsidP="000B296B">
                            <w:pPr>
                              <w:pStyle w:val="Heading1"/>
                            </w:pPr>
                            <w:r>
                              <w:t>Certification</w:t>
                            </w:r>
                          </w:p>
                          <w:p w14:paraId="7A29B37B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7DD7A46A" w14:textId="00B7A1A3" w:rsidR="001F3A49" w:rsidRPr="001F3A49" w:rsidRDefault="001F3A49" w:rsidP="001F3A49">
                            <w:pPr>
                              <w:pStyle w:val="ListBullet2"/>
                              <w:spacing w:line="276" w:lineRule="auto"/>
                            </w:pPr>
                            <w:r>
                              <w:t>C-</w:t>
                            </w:r>
                            <w:r>
                              <w:t xml:space="preserve"> </w:t>
                            </w:r>
                            <w:r>
                              <w:t>AI/ML Pen – SecOps</w:t>
                            </w:r>
                          </w:p>
                          <w:p w14:paraId="376640BD" w14:textId="1626AB89" w:rsidR="001F3A49" w:rsidRDefault="001F3A49" w:rsidP="001F3A49">
                            <w:pPr>
                              <w:pStyle w:val="ListBullet2"/>
                              <w:spacing w:line="276" w:lineRule="auto"/>
                            </w:pPr>
                            <w:proofErr w:type="spellStart"/>
                            <w:r>
                              <w:t>e</w:t>
                            </w:r>
                            <w:r>
                              <w:t>JPT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(</w:t>
                            </w:r>
                            <w:r w:rsidRPr="001F3A49">
                              <w:t>eLearn Security</w:t>
                            </w:r>
                            <w:r w:rsidRPr="001F3A49">
                              <w:t xml:space="preserve"> Junior Penetration Tester)</w:t>
                            </w:r>
                            <w:r>
                              <w:t xml:space="preserve"> - INE</w:t>
                            </w:r>
                          </w:p>
                          <w:p w14:paraId="68CE51BF" w14:textId="4ABD55CA" w:rsidR="001F3A49" w:rsidRDefault="001F3A49" w:rsidP="001F3A49">
                            <w:pPr>
                              <w:pStyle w:val="ListBullet2"/>
                              <w:spacing w:line="276" w:lineRule="auto"/>
                            </w:pPr>
                            <w:r>
                              <w:t>CEH</w:t>
                            </w:r>
                            <w:r>
                              <w:t xml:space="preserve"> </w:t>
                            </w:r>
                            <w:r>
                              <w:t>v</w:t>
                            </w:r>
                            <w:r>
                              <w:t>11</w:t>
                            </w:r>
                            <w:r>
                              <w:t xml:space="preserve"> (Certified Ethical Hacker) – EC-Council</w:t>
                            </w:r>
                          </w:p>
                          <w:p w14:paraId="7131130D" w14:textId="77777777" w:rsidR="001F3A49" w:rsidRPr="001F3A49" w:rsidRDefault="001F3A49" w:rsidP="001F3A49">
                            <w:pPr>
                              <w:pStyle w:val="ListBullet2"/>
                              <w:numPr>
                                <w:ilvl w:val="0"/>
                                <w:numId w:val="0"/>
                              </w:numPr>
                              <w:ind w:left="360"/>
                            </w:pPr>
                          </w:p>
                          <w:p w14:paraId="1053BF39" w14:textId="13CA0986" w:rsidR="00F00D23" w:rsidRPr="001F3A49" w:rsidRDefault="00F00D23" w:rsidP="000B296B">
                            <w:pPr>
                              <w:rPr>
                                <w:b/>
                                <w:iCs/>
                              </w:rPr>
                            </w:pPr>
                          </w:p>
                          <w:p w14:paraId="77DB9E55" w14:textId="77777777" w:rsidR="00F00D23" w:rsidRPr="000B296B" w:rsidRDefault="00F00D23" w:rsidP="000B296B"/>
                          <w:p w14:paraId="3F561EA9" w14:textId="77777777" w:rsidR="00F00D23" w:rsidRPr="000B296B" w:rsidRDefault="00F00D23" w:rsidP="000B29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6A780" id="_x0000_s1031" type="#_x0000_t202" style="position:absolute;margin-left:407.05pt;margin-top:598.8pt;width:196.15pt;height:122.4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" filled="f" stroked="f">
                <v:textbox>
                  <w:txbxContent>
                    <w:p w14:paraId="673F1586" w14:textId="5F75274C" w:rsidR="00F00D23" w:rsidRPr="000B296B" w:rsidRDefault="001F3A49" w:rsidP="000B296B">
                      <w:pPr>
                        <w:pStyle w:val="Heading1"/>
                      </w:pPr>
                      <w:r>
                        <w:t>Certification</w:t>
                      </w:r>
                    </w:p>
                    <w:p w14:paraId="7A29B37B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7DD7A46A" w14:textId="00B7A1A3" w:rsidR="001F3A49" w:rsidRPr="001F3A49" w:rsidRDefault="001F3A49" w:rsidP="001F3A49">
                      <w:pPr>
                        <w:pStyle w:val="ListBullet2"/>
                        <w:spacing w:line="276" w:lineRule="auto"/>
                      </w:pPr>
                      <w:r>
                        <w:t>C-</w:t>
                      </w:r>
                      <w:r>
                        <w:t xml:space="preserve"> </w:t>
                      </w:r>
                      <w:r>
                        <w:t>AI/ML Pen – SecOps</w:t>
                      </w:r>
                    </w:p>
                    <w:p w14:paraId="376640BD" w14:textId="1626AB89" w:rsidR="001F3A49" w:rsidRDefault="001F3A49" w:rsidP="001F3A49">
                      <w:pPr>
                        <w:pStyle w:val="ListBullet2"/>
                        <w:spacing w:line="276" w:lineRule="auto"/>
                      </w:pPr>
                      <w:proofErr w:type="spellStart"/>
                      <w:r>
                        <w:t>e</w:t>
                      </w:r>
                      <w:r>
                        <w:t>JPT</w:t>
                      </w:r>
                      <w:proofErr w:type="spellEnd"/>
                      <w:r>
                        <w:t xml:space="preserve"> </w:t>
                      </w:r>
                      <w:r>
                        <w:t>(</w:t>
                      </w:r>
                      <w:r w:rsidRPr="001F3A49">
                        <w:t>eLearn Security</w:t>
                      </w:r>
                      <w:r w:rsidRPr="001F3A49">
                        <w:t xml:space="preserve"> Junior Penetration Tester)</w:t>
                      </w:r>
                      <w:r>
                        <w:t xml:space="preserve"> - INE</w:t>
                      </w:r>
                    </w:p>
                    <w:p w14:paraId="68CE51BF" w14:textId="4ABD55CA" w:rsidR="001F3A49" w:rsidRDefault="001F3A49" w:rsidP="001F3A49">
                      <w:pPr>
                        <w:pStyle w:val="ListBullet2"/>
                        <w:spacing w:line="276" w:lineRule="auto"/>
                      </w:pPr>
                      <w:r>
                        <w:t>CEH</w:t>
                      </w:r>
                      <w:r>
                        <w:t xml:space="preserve"> </w:t>
                      </w:r>
                      <w:r>
                        <w:t>v</w:t>
                      </w:r>
                      <w:r>
                        <w:t>11</w:t>
                      </w:r>
                      <w:r>
                        <w:t xml:space="preserve"> (Certified Ethical Hacker) – EC-Council</w:t>
                      </w:r>
                    </w:p>
                    <w:p w14:paraId="7131130D" w14:textId="77777777" w:rsidR="001F3A49" w:rsidRPr="001F3A49" w:rsidRDefault="001F3A49" w:rsidP="001F3A49">
                      <w:pPr>
                        <w:pStyle w:val="ListBullet2"/>
                        <w:numPr>
                          <w:ilvl w:val="0"/>
                          <w:numId w:val="0"/>
                        </w:numPr>
                        <w:ind w:left="360"/>
                      </w:pPr>
                    </w:p>
                    <w:p w14:paraId="1053BF39" w14:textId="13CA0986" w:rsidR="00F00D23" w:rsidRPr="001F3A49" w:rsidRDefault="00F00D23" w:rsidP="000B296B">
                      <w:pPr>
                        <w:rPr>
                          <w:b/>
                          <w:iCs/>
                        </w:rPr>
                      </w:pPr>
                    </w:p>
                    <w:p w14:paraId="77DB9E55" w14:textId="77777777" w:rsidR="00F00D23" w:rsidRPr="000B296B" w:rsidRDefault="00F00D23" w:rsidP="000B296B"/>
                    <w:p w14:paraId="3F561EA9" w14:textId="77777777" w:rsidR="00F00D23" w:rsidRPr="000B296B" w:rsidRDefault="00F00D23" w:rsidP="000B296B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46C58E2C" w14:textId="77777777" w:rsidR="001F2DC7" w:rsidRPr="007D1B18" w:rsidRDefault="001F2DC7" w:rsidP="007D1B18"/>
    <w:p w14:paraId="013C6AD3" w14:textId="77777777" w:rsidR="00F00D23" w:rsidRPr="00F00D23" w:rsidRDefault="00F00D23" w:rsidP="007D1B18">
      <w:pPr>
        <w:pStyle w:val="Heading1"/>
      </w:pPr>
      <w:r w:rsidRPr="00F00D23">
        <w:t>Professional Overview</w:t>
      </w:r>
    </w:p>
    <w:p w14:paraId="05DAC8E5" w14:textId="1405DB9A" w:rsidR="0071059B" w:rsidRPr="00307FD9" w:rsidRDefault="000B1E42" w:rsidP="00F00D23">
      <w:r w:rsidRPr="000B1E42">
        <w:t xml:space="preserve">Results-driven Application Security Engineer with 6 years of overall experience, including 3.7 years specializing in penetration </w:t>
      </w:r>
      <w:r w:rsidRPr="000B1E42">
        <w:t>testing.</w:t>
      </w:r>
      <w:r w:rsidR="00262B34" w:rsidRPr="00F840F7">
        <w:t xml:space="preserve"> Adept at identifying vulnerabilities, conducting risk assessments, and implementing robust security measures. Seeking a challenging position to utilize my expertise in application security and contribute to the protection of sensitive data and systems.</w:t>
      </w:r>
    </w:p>
    <w:p w14:paraId="35599B10" w14:textId="77777777" w:rsidR="0071059B" w:rsidRDefault="0071059B" w:rsidP="0055578F"/>
    <w:sectPr w:rsidR="0071059B" w:rsidSect="0071059B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9ACED4" w14:textId="77777777" w:rsidR="00F07E7A" w:rsidRDefault="00F07E7A" w:rsidP="007D1B18">
      <w:r>
        <w:separator/>
      </w:r>
    </w:p>
  </w:endnote>
  <w:endnote w:type="continuationSeparator" w:id="0">
    <w:p w14:paraId="168EECA6" w14:textId="77777777" w:rsidR="00F07E7A" w:rsidRDefault="00F07E7A" w:rsidP="007D1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85288D" w14:textId="77777777" w:rsidR="00F07E7A" w:rsidRDefault="00F07E7A" w:rsidP="007D1B18">
      <w:r>
        <w:separator/>
      </w:r>
    </w:p>
  </w:footnote>
  <w:footnote w:type="continuationSeparator" w:id="0">
    <w:p w14:paraId="29BA1524" w14:textId="77777777" w:rsidR="00F07E7A" w:rsidRDefault="00F07E7A" w:rsidP="007D1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565807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AA5D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80752C"/>
    <w:multiLevelType w:val="hybridMultilevel"/>
    <w:tmpl w:val="A8A41582"/>
    <w:lvl w:ilvl="0" w:tplc="85382E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808914">
    <w:abstractNumId w:val="2"/>
  </w:num>
  <w:num w:numId="2" w16cid:durableId="505023288">
    <w:abstractNumId w:val="3"/>
  </w:num>
  <w:num w:numId="3" w16cid:durableId="313024574">
    <w:abstractNumId w:val="4"/>
  </w:num>
  <w:num w:numId="4" w16cid:durableId="1052733521">
    <w:abstractNumId w:val="1"/>
  </w:num>
  <w:num w:numId="5" w16cid:durableId="1824347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77E"/>
    <w:rsid w:val="00036F36"/>
    <w:rsid w:val="000429E8"/>
    <w:rsid w:val="000B1E42"/>
    <w:rsid w:val="000B296B"/>
    <w:rsid w:val="00122C81"/>
    <w:rsid w:val="0019477E"/>
    <w:rsid w:val="001E501D"/>
    <w:rsid w:val="001F2DC7"/>
    <w:rsid w:val="001F3A49"/>
    <w:rsid w:val="0021183F"/>
    <w:rsid w:val="00257458"/>
    <w:rsid w:val="00262B34"/>
    <w:rsid w:val="0027097E"/>
    <w:rsid w:val="002A38D2"/>
    <w:rsid w:val="002E432C"/>
    <w:rsid w:val="00307FD9"/>
    <w:rsid w:val="00313787"/>
    <w:rsid w:val="0037036D"/>
    <w:rsid w:val="003905A5"/>
    <w:rsid w:val="003D10AC"/>
    <w:rsid w:val="003D16F8"/>
    <w:rsid w:val="003D346C"/>
    <w:rsid w:val="00462637"/>
    <w:rsid w:val="0047020C"/>
    <w:rsid w:val="0047484C"/>
    <w:rsid w:val="004B79F8"/>
    <w:rsid w:val="004C0DB9"/>
    <w:rsid w:val="004F3FAB"/>
    <w:rsid w:val="0055578F"/>
    <w:rsid w:val="005933EA"/>
    <w:rsid w:val="005F73C2"/>
    <w:rsid w:val="0065772F"/>
    <w:rsid w:val="006A1D0E"/>
    <w:rsid w:val="0071059B"/>
    <w:rsid w:val="00772B75"/>
    <w:rsid w:val="007A3C8C"/>
    <w:rsid w:val="007D1B18"/>
    <w:rsid w:val="00813B6C"/>
    <w:rsid w:val="00862E37"/>
    <w:rsid w:val="00873202"/>
    <w:rsid w:val="008C2667"/>
    <w:rsid w:val="008C57C3"/>
    <w:rsid w:val="009A74DF"/>
    <w:rsid w:val="009D580B"/>
    <w:rsid w:val="009E33E8"/>
    <w:rsid w:val="009F7DBF"/>
    <w:rsid w:val="00A141B3"/>
    <w:rsid w:val="00A43764"/>
    <w:rsid w:val="00A4544A"/>
    <w:rsid w:val="00AC4D65"/>
    <w:rsid w:val="00AE3DA9"/>
    <w:rsid w:val="00B00999"/>
    <w:rsid w:val="00B03055"/>
    <w:rsid w:val="00B25CB5"/>
    <w:rsid w:val="00B55C57"/>
    <w:rsid w:val="00B62D5D"/>
    <w:rsid w:val="00BE7944"/>
    <w:rsid w:val="00C051E3"/>
    <w:rsid w:val="00D920AB"/>
    <w:rsid w:val="00DF528B"/>
    <w:rsid w:val="00E60BEA"/>
    <w:rsid w:val="00E70E94"/>
    <w:rsid w:val="00E724A0"/>
    <w:rsid w:val="00E82F04"/>
    <w:rsid w:val="00EA6959"/>
    <w:rsid w:val="00EB3841"/>
    <w:rsid w:val="00EF6F27"/>
    <w:rsid w:val="00F00D23"/>
    <w:rsid w:val="00F07E7A"/>
    <w:rsid w:val="00F6163A"/>
    <w:rsid w:val="00F64F66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C312"/>
  <w15:chartTrackingRefBased/>
  <w15:docId w15:val="{CE3B714C-A793-47A7-8CD7-A5D4FE63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A49"/>
    <w:pPr>
      <w:spacing w:after="0" w:line="240" w:lineRule="auto"/>
      <w:jc w:val="both"/>
    </w:pPr>
    <w:rPr>
      <w:rFonts w:cs="Open Sans"/>
      <w:color w:val="747474" w:themeColor="background2" w:themeShade="80"/>
      <w:position w:val="8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96B"/>
    <w:pPr>
      <w:jc w:val="left"/>
      <w:outlineLvl w:val="0"/>
    </w:pPr>
    <w:rPr>
      <w:rFonts w:asciiTheme="majorHAnsi" w:hAnsiTheme="majorHAnsi"/>
      <w:b/>
      <w:caps/>
      <w:color w:val="000000" w:themeColor="text1"/>
      <w:spacing w:val="20"/>
      <w:kern w:val="48"/>
      <w:position w:val="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5772F"/>
    <w:pPr>
      <w:spacing w:after="80"/>
      <w:outlineLvl w:val="1"/>
    </w:pPr>
    <w:rPr>
      <w:rFonts w:asciiTheme="majorHAnsi" w:hAnsiTheme="majorHAnsi"/>
      <w:b/>
      <w:position w:val="9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0B296B"/>
    <w:pPr>
      <w:spacing w:after="80"/>
      <w:outlineLvl w:val="2"/>
    </w:pPr>
    <w:rPr>
      <w:rFonts w:asciiTheme="majorHAnsi" w:hAnsiTheme="majorHAnsi"/>
      <w:position w:val="9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9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0D23"/>
    <w:pPr>
      <w:ind w:left="360"/>
    </w:pPr>
    <w:rPr>
      <w:rFonts w:asciiTheme="majorHAnsi" w:hAnsiTheme="majorHAnsi"/>
      <w:b/>
      <w:caps/>
      <w:color w:val="000000" w:themeColor="text1"/>
      <w:spacing w:val="20"/>
      <w:position w:val="0"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0D23"/>
    <w:rPr>
      <w:rFonts w:asciiTheme="majorHAnsi" w:hAnsiTheme="majorHAnsi" w:cs="Open Sans"/>
      <w:b/>
      <w:caps/>
      <w:color w:val="000000" w:themeColor="text1"/>
      <w:spacing w:val="20"/>
      <w:sz w:val="48"/>
      <w:szCs w:val="4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D23"/>
    <w:pPr>
      <w:spacing w:after="160"/>
      <w:ind w:left="360"/>
      <w:jc w:val="left"/>
    </w:pPr>
    <w:rPr>
      <w:rFonts w:asciiTheme="majorHAnsi" w:hAnsiTheme="majorHAnsi"/>
      <w:caps/>
      <w:color w:val="3A3A3A" w:themeColor="background2" w:themeShade="40"/>
      <w:spacing w:val="80"/>
      <w:kern w:val="144"/>
      <w:position w:val="0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D23"/>
    <w:rPr>
      <w:rFonts w:asciiTheme="majorHAnsi" w:hAnsiTheme="majorHAnsi" w:cs="Open Sans"/>
      <w:caps/>
      <w:color w:val="3A3A3A" w:themeColor="background2" w:themeShade="40"/>
      <w:spacing w:val="80"/>
      <w:kern w:val="144"/>
      <w:sz w:val="28"/>
      <w:szCs w:val="24"/>
      <w:lang w:val="en-US"/>
    </w:rPr>
  </w:style>
  <w:style w:type="paragraph" w:customStyle="1" w:styleId="Contactinfo">
    <w:name w:val="Contact info"/>
    <w:basedOn w:val="Normal"/>
    <w:qFormat/>
    <w:rsid w:val="00AE3DA9"/>
    <w:rPr>
      <w:position w:val="12"/>
      <w:szCs w:val="22"/>
    </w:rPr>
  </w:style>
  <w:style w:type="paragraph" w:styleId="Closing">
    <w:name w:val="Closing"/>
    <w:basedOn w:val="Normal"/>
    <w:link w:val="ClosingChar"/>
    <w:uiPriority w:val="99"/>
    <w:semiHidden/>
    <w:rsid w:val="0055578F"/>
  </w:style>
  <w:style w:type="character" w:customStyle="1" w:styleId="ClosingChar">
    <w:name w:val="Closing Char"/>
    <w:basedOn w:val="DefaultParagraphFont"/>
    <w:link w:val="Closing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55578F"/>
  </w:style>
  <w:style w:type="character" w:customStyle="1" w:styleId="SignatureChar">
    <w:name w:val="Signature Char"/>
    <w:basedOn w:val="DefaultParagraphFont"/>
    <w:link w:val="Signature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B296B"/>
    <w:rPr>
      <w:rFonts w:asciiTheme="majorHAnsi" w:hAnsiTheme="majorHAnsi" w:cs="Open Sans"/>
      <w:b/>
      <w:caps/>
      <w:color w:val="000000" w:themeColor="text1"/>
      <w:spacing w:val="20"/>
      <w:kern w:val="48"/>
      <w:position w:val="9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5772F"/>
    <w:rPr>
      <w:rFonts w:asciiTheme="majorHAnsi" w:hAnsiTheme="majorHAnsi" w:cs="Open Sans"/>
      <w:b/>
      <w:color w:val="747474" w:themeColor="background2" w:themeShade="80"/>
      <w:position w:val="9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296B"/>
    <w:rPr>
      <w:rFonts w:asciiTheme="majorHAnsi" w:hAnsiTheme="majorHAnsi" w:cs="Open Sans"/>
      <w:color w:val="747474" w:themeColor="background2" w:themeShade="80"/>
      <w:position w:val="9"/>
      <w:lang w:val="en-US"/>
    </w:rPr>
  </w:style>
  <w:style w:type="paragraph" w:styleId="ListBullet">
    <w:name w:val="List Bullet"/>
    <w:basedOn w:val="Normal"/>
    <w:uiPriority w:val="99"/>
    <w:rsid w:val="000B296B"/>
    <w:pPr>
      <w:numPr>
        <w:numId w:val="1"/>
      </w:numPr>
    </w:pPr>
    <w:rPr>
      <w:position w:val="9"/>
      <w:szCs w:val="22"/>
    </w:rPr>
  </w:style>
  <w:style w:type="character" w:styleId="Emphasis">
    <w:name w:val="Emphasis"/>
    <w:basedOn w:val="DefaultParagraphFont"/>
    <w:uiPriority w:val="20"/>
    <w:qFormat/>
    <w:rsid w:val="0065772F"/>
    <w:rPr>
      <w:b/>
      <w:i w:val="0"/>
      <w:iCs/>
    </w:rPr>
  </w:style>
  <w:style w:type="paragraph" w:styleId="ListBullet2">
    <w:name w:val="List Bullet 2"/>
    <w:basedOn w:val="Normal"/>
    <w:uiPriority w:val="99"/>
    <w:rsid w:val="000B296B"/>
    <w:pPr>
      <w:numPr>
        <w:numId w:val="5"/>
      </w:numPr>
      <w:ind w:left="360"/>
      <w:contextualSpacing/>
    </w:pPr>
  </w:style>
  <w:style w:type="paragraph" w:customStyle="1" w:styleId="Smallspace">
    <w:name w:val="Small space"/>
    <w:basedOn w:val="Normal"/>
    <w:qFormat/>
    <w:rsid w:val="00AE3DA9"/>
    <w:rPr>
      <w:sz w:val="6"/>
    </w:rPr>
  </w:style>
  <w:style w:type="character" w:customStyle="1" w:styleId="Gray">
    <w:name w:val="Gray"/>
    <w:uiPriority w:val="1"/>
    <w:qFormat/>
    <w:rsid w:val="000B296B"/>
    <w:rPr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B62D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D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F3A4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position w:val="0"/>
      <w:sz w:val="24"/>
    </w:rPr>
  </w:style>
  <w:style w:type="paragraph" w:styleId="Header">
    <w:name w:val="header"/>
    <w:basedOn w:val="Normal"/>
    <w:link w:val="HeaderChar"/>
    <w:uiPriority w:val="99"/>
    <w:unhideWhenUsed/>
    <w:rsid w:val="007D1B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B18"/>
    <w:rPr>
      <w:rFonts w:cs="Open Sans"/>
      <w:color w:val="747474" w:themeColor="background2" w:themeShade="80"/>
      <w:position w:val="8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D1B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B18"/>
    <w:rPr>
      <w:rFonts w:cs="Open Sans"/>
      <w:color w:val="747474" w:themeColor="background2" w:themeShade="80"/>
      <w:position w:val="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sv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prashmit-singh-709155102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svg"/><Relationship Id="rId20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prashmit-singh-709155102" TargetMode="Externa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svg"/><Relationship Id="rId22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31\AppData\Roaming\Microsoft\Templates\Simple%20senior%20software%20enginee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1">
      <a:majorFont>
        <a:latin typeface="Source Sans pro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FAD4F-D6E5-4938-BEDF-CF8A6D29F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AF9E0A-AFA7-42B2-ACC9-13B47C4105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777CDB-9867-40F2-9BF9-CB60FF0B9A7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4.xml><?xml version="1.0" encoding="utf-8"?>
<ds:datastoreItem xmlns:ds="http://schemas.openxmlformats.org/officeDocument/2006/customXml" ds:itemID="{8149D908-B78F-43EA-9FB3-6D18D4F5E8B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senior software engineer resume.dotx</Template>
  <TotalTime>12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Prashmit Singh</dc:creator>
  <cp:keywords/>
  <dc:description/>
  <cp:lastModifiedBy>Prashmit Singh</cp:lastModifiedBy>
  <cp:revision>3</cp:revision>
  <cp:lastPrinted>2023-05-10T08:16:00Z</cp:lastPrinted>
  <dcterms:created xsi:type="dcterms:W3CDTF">2025-10-01T07:04:00Z</dcterms:created>
  <dcterms:modified xsi:type="dcterms:W3CDTF">2025-10-01T07:07:00Z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